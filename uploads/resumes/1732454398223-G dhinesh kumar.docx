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0D5E" w14:textId="77777777" w:rsidR="009C2411" w:rsidRPr="005002D0" w:rsidRDefault="00AB5A73" w:rsidP="009C2411">
      <w:pPr>
        <w:rPr>
          <w:rFonts w:ascii="Times New Roman" w:hAnsi="Times New Roman" w:cs="Times New Roman"/>
        </w:rPr>
      </w:pPr>
      <w:r w:rsidRPr="005002D0">
        <w:rPr>
          <w:rFonts w:ascii="Times New Roman" w:hAnsi="Times New Roman" w:cs="Times New Roman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5F938E8" wp14:editId="3133FDBD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19050" b="1905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A451C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" fillcolor="white [3201]" strokecolor="#bf1e00 [3204]" strokeweight="1pt"/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" fillcolor="white [3201]" strokecolor="#bf1e00 [3204]" strokeweight="1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:rsidRPr="005002D0" w14:paraId="1F687A5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6498C635" w14:textId="03817AA8" w:rsidR="00AD0D32" w:rsidRPr="005002D0" w:rsidRDefault="00FA02D9" w:rsidP="006673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3426BF" wp14:editId="1A7795A7">
                  <wp:extent cx="1356360" cy="1745599"/>
                  <wp:effectExtent l="19050" t="0" r="15240" b="541020"/>
                  <wp:docPr id="246469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460" cy="176245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53F8D138" w14:textId="27263DDC" w:rsidR="00AD0D32" w:rsidRPr="005002D0" w:rsidRDefault="00CF0216" w:rsidP="00AD0D32">
            <w:pPr>
              <w:pStyle w:val="Title"/>
              <w:spacing w:after="0"/>
              <w:rPr>
                <w:rFonts w:ascii="Times New Roman" w:hAnsi="Times New Roman" w:cs="Times New Roman"/>
                <w:sz w:val="60"/>
                <w:szCs w:val="60"/>
              </w:rPr>
            </w:pPr>
            <w:r w:rsidRPr="005002D0">
              <w:rPr>
                <w:rFonts w:ascii="Times New Roman" w:hAnsi="Times New Roman" w:cs="Times New Roman"/>
                <w:sz w:val="60"/>
                <w:szCs w:val="60"/>
              </w:rPr>
              <w:t>G dhinesh kumar</w:t>
            </w:r>
          </w:p>
          <w:p w14:paraId="0B7F35C0" w14:textId="01FB9EF5" w:rsidR="00AD0D32" w:rsidRPr="005002D0" w:rsidRDefault="00AD0D32" w:rsidP="00526631">
            <w:pPr>
              <w:pStyle w:val="Subtitle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 |</w:t>
            </w:r>
            <w:r w:rsidR="00CF0216" w:rsidRPr="005002D0">
              <w:rPr>
                <w:rFonts w:ascii="Times New Roman" w:hAnsi="Times New Roman" w:cs="Times New Roman"/>
              </w:rPr>
              <w:t>+94764323936</w:t>
            </w:r>
            <w:r w:rsidRPr="005002D0">
              <w:rPr>
                <w:rFonts w:ascii="Times New Roman" w:hAnsi="Times New Roman" w:cs="Times New Roman"/>
              </w:rPr>
              <w:t xml:space="preserve"> | </w:t>
            </w:r>
            <w:r w:rsidR="00CF0216" w:rsidRPr="005002D0">
              <w:rPr>
                <w:rFonts w:ascii="Times New Roman" w:hAnsi="Times New Roman" w:cs="Times New Roman"/>
              </w:rPr>
              <w:t>dhineshtrendy12@gmail.com</w:t>
            </w:r>
            <w:r w:rsidRPr="005002D0">
              <w:rPr>
                <w:rFonts w:ascii="Times New Roman" w:hAnsi="Times New Roman" w:cs="Times New Roman"/>
              </w:rPr>
              <w:t xml:space="preserve"> | </w:t>
            </w:r>
            <w:r w:rsidR="00CF0216" w:rsidRPr="005002D0">
              <w:rPr>
                <w:rFonts w:ascii="Times New Roman" w:hAnsi="Times New Roman" w:cs="Times New Roman"/>
              </w:rPr>
              <w:t>Colombo,</w:t>
            </w:r>
            <w:r w:rsidR="00CB544B" w:rsidRPr="005002D0">
              <w:rPr>
                <w:rFonts w:ascii="Times New Roman" w:hAnsi="Times New Roman" w:cs="Times New Roman"/>
              </w:rPr>
              <w:t xml:space="preserve"> </w:t>
            </w:r>
            <w:r w:rsidR="00CF0216" w:rsidRPr="005002D0">
              <w:rPr>
                <w:rFonts w:ascii="Times New Roman" w:hAnsi="Times New Roman" w:cs="Times New Roman"/>
              </w:rPr>
              <w:t>Sri</w:t>
            </w:r>
            <w:r w:rsidR="00CB544B" w:rsidRPr="005002D0">
              <w:rPr>
                <w:rFonts w:ascii="Times New Roman" w:hAnsi="Times New Roman" w:cs="Times New Roman"/>
              </w:rPr>
              <w:t xml:space="preserve"> L</w:t>
            </w:r>
            <w:r w:rsidR="00CF0216" w:rsidRPr="005002D0">
              <w:rPr>
                <w:rFonts w:ascii="Times New Roman" w:hAnsi="Times New Roman" w:cs="Times New Roman"/>
              </w:rPr>
              <w:t xml:space="preserve">anka. </w:t>
            </w:r>
          </w:p>
          <w:p w14:paraId="2A3DC983" w14:textId="308DCBCB" w:rsidR="00AD0D32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A result-oriented subject matter expert with over 3 years of exposure </w:t>
            </w:r>
            <w:r w:rsidR="00B333F2">
              <w:rPr>
                <w:rFonts w:ascii="Times New Roman" w:hAnsi="Times New Roman" w:cs="Times New Roman"/>
              </w:rPr>
              <w:t>to</w:t>
            </w:r>
            <w:r w:rsidRPr="005002D0">
              <w:rPr>
                <w:rFonts w:ascii="Times New Roman" w:hAnsi="Times New Roman" w:cs="Times New Roman"/>
              </w:rPr>
              <w:t xml:space="preserve"> the IT sector. Expertise in implementing fault-tolerant infrastructures and providing solutions with operations functions. Possess wide exposure in areas such as Project/Account management, client-managed services</w:t>
            </w:r>
            <w:r w:rsidR="00B333F2">
              <w:rPr>
                <w:rFonts w:ascii="Times New Roman" w:hAnsi="Times New Roman" w:cs="Times New Roman"/>
              </w:rPr>
              <w:t>,</w:t>
            </w:r>
            <w:r w:rsidRPr="005002D0">
              <w:rPr>
                <w:rFonts w:ascii="Times New Roman" w:hAnsi="Times New Roman" w:cs="Times New Roman"/>
              </w:rPr>
              <w:t xml:space="preserve"> and management with a proven track record of achievements in managing projects and departments. Widely recognized for positively contributing to all the </w:t>
            </w:r>
            <w:r w:rsidR="005A1A1F">
              <w:rPr>
                <w:rFonts w:ascii="Times New Roman" w:hAnsi="Times New Roman" w:cs="Times New Roman"/>
              </w:rPr>
              <w:t>delegated duties</w:t>
            </w:r>
            <w:r w:rsidRPr="005002D0">
              <w:rPr>
                <w:rFonts w:ascii="Times New Roman" w:hAnsi="Times New Roman" w:cs="Times New Roman"/>
              </w:rPr>
              <w:t xml:space="preserve"> and consolidating in-depth knowledge in systemizing data management strategies.</w:t>
            </w:r>
          </w:p>
        </w:tc>
      </w:tr>
      <w:tr w:rsidR="00667329" w:rsidRPr="005002D0" w14:paraId="397D1819" w14:textId="77777777" w:rsidTr="00667329">
        <w:trPr>
          <w:trHeight w:val="900"/>
        </w:trPr>
        <w:tc>
          <w:tcPr>
            <w:tcW w:w="10080" w:type="dxa"/>
            <w:gridSpan w:val="8"/>
          </w:tcPr>
          <w:p w14:paraId="062AF81D" w14:textId="77777777" w:rsidR="00667329" w:rsidRPr="005002D0" w:rsidRDefault="00000000" w:rsidP="00667329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83300934"/>
                <w:placeholder>
                  <w:docPart w:val="1B3D10227EBB4665AECBFA5D269CCD7D"/>
                </w:placeholder>
                <w:temporary/>
                <w:showingPlcHdr/>
                <w15:appearance w15:val="hidden"/>
              </w:sdtPr>
              <w:sdtContent>
                <w:r w:rsidR="00667329" w:rsidRPr="005002D0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</w:tr>
      <w:tr w:rsidR="00667329" w:rsidRPr="005002D0" w14:paraId="6C793874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21DFD5AA" w14:textId="77777777" w:rsidR="00CB544B" w:rsidRPr="005002D0" w:rsidRDefault="00CB544B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Apr 2019</w:t>
            </w:r>
          </w:p>
          <w:p w14:paraId="0F124D54" w14:textId="2DA9467F" w:rsidR="00667329" w:rsidRPr="005002D0" w:rsidRDefault="001820EE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Jun</w:t>
            </w:r>
            <w:r w:rsidR="00CB544B" w:rsidRPr="005002D0">
              <w:rPr>
                <w:rFonts w:ascii="Times New Roman" w:hAnsi="Times New Roman" w:cs="Times New Roman"/>
              </w:rPr>
              <w:t xml:space="preserve"> 2020</w:t>
            </w:r>
            <w:r w:rsidR="00667329"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4C2D459D" w14:textId="77777777" w:rsidR="00667329" w:rsidRPr="005002D0" w:rsidRDefault="00667329" w:rsidP="00EA62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gridSpan w:val="2"/>
          </w:tcPr>
          <w:p w14:paraId="7FD4776A" w14:textId="77777777" w:rsidR="00667329" w:rsidRPr="005002D0" w:rsidRDefault="00667329" w:rsidP="00FC6625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FFF601" wp14:editId="7F8D57D4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30855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4F6267B" w14:textId="77777777" w:rsidR="00667329" w:rsidRPr="005002D0" w:rsidRDefault="00667329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422EF1A8" w14:textId="6D70EE2F" w:rsidR="00667329" w:rsidRPr="005002D0" w:rsidRDefault="00CF0216" w:rsidP="00667329">
            <w:pPr>
              <w:pStyle w:val="Heading2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Data Entry Operator, Inter Lanka Auto Mart</w:t>
            </w:r>
          </w:p>
          <w:p w14:paraId="14DFFC6B" w14:textId="35B02CDE" w:rsidR="00CB544B" w:rsidRPr="005002D0" w:rsidRDefault="00CB544B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r w:rsidR="00CF0216" w:rsidRPr="005002D0">
              <w:rPr>
                <w:rFonts w:ascii="Times New Roman" w:hAnsi="Times New Roman" w:cs="Times New Roman"/>
              </w:rPr>
              <w:t xml:space="preserve">Organized, collated, and prepared documents, materials, and information for data entry. </w:t>
            </w:r>
          </w:p>
          <w:p w14:paraId="7DC88B16" w14:textId="536E2583" w:rsidR="00CB544B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Updated and maintained databases, archives, and filing systems with 100% accuracy.</w:t>
            </w:r>
          </w:p>
          <w:p w14:paraId="7681063F" w14:textId="77777777" w:rsidR="00CB544B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Oversaw all documents and information for accuracy and informed the supervisor of any errors or inconsistencies. </w:t>
            </w:r>
          </w:p>
          <w:p w14:paraId="1C9C418F" w14:textId="77777777" w:rsidR="00667329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Generated and exported product-specific data reports, spreadsheets, and documents within the specified deadline.</w:t>
            </w:r>
          </w:p>
          <w:p w14:paraId="0D14A7E2" w14:textId="60D2151E" w:rsidR="001820EE" w:rsidRPr="005002D0" w:rsidRDefault="001820EE" w:rsidP="00CF0216">
            <w:pPr>
              <w:rPr>
                <w:rFonts w:ascii="Times New Roman" w:hAnsi="Times New Roman" w:cs="Times New Roman"/>
              </w:rPr>
            </w:pPr>
          </w:p>
        </w:tc>
      </w:tr>
      <w:tr w:rsidR="00667329" w:rsidRPr="005002D0" w14:paraId="2B070AD8" w14:textId="77777777" w:rsidTr="00667329">
        <w:trPr>
          <w:trHeight w:val="900"/>
        </w:trPr>
        <w:tc>
          <w:tcPr>
            <w:tcW w:w="1260" w:type="dxa"/>
            <w:vMerge/>
          </w:tcPr>
          <w:p w14:paraId="0177B28E" w14:textId="77777777" w:rsidR="00667329" w:rsidRPr="005002D0" w:rsidRDefault="00667329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809A12A" w14:textId="77777777" w:rsidR="00667329" w:rsidRPr="005002D0" w:rsidRDefault="00667329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478AF36" w14:textId="77777777" w:rsidR="00667329" w:rsidRPr="005002D0" w:rsidRDefault="00667329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34E67F96" w14:textId="77777777" w:rsidR="00667329" w:rsidRPr="005002D0" w:rsidRDefault="00667329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09B97696" w14:textId="77777777" w:rsidR="00667329" w:rsidRPr="005002D0" w:rsidRDefault="00667329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  <w:tr w:rsidR="00667329" w:rsidRPr="005002D0" w14:paraId="5C4D6EC6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253737C3" w14:textId="163481DB" w:rsidR="00667329" w:rsidRPr="005002D0" w:rsidRDefault="00000000" w:rsidP="00667329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948647176"/>
                <w:placeholder>
                  <w:docPart w:val="7D2E04B0B8BB4FE2B865676ED2F31BCD"/>
                </w:placeholder>
                <w15:appearance w15:val="hidden"/>
              </w:sdtPr>
              <w:sdtContent>
                <w:r w:rsidR="001820EE" w:rsidRPr="005002D0">
                  <w:rPr>
                    <w:rFonts w:ascii="Times New Roman" w:hAnsi="Times New Roman" w:cs="Times New Roman"/>
                  </w:rPr>
                  <w:t>Jan</w:t>
                </w:r>
                <w:r w:rsidR="00A45647" w:rsidRPr="005002D0">
                  <w:rPr>
                    <w:rFonts w:ascii="Times New Roman" w:hAnsi="Times New Roman" w:cs="Times New Roman"/>
                  </w:rPr>
                  <w:t xml:space="preserve"> 2021</w:t>
                </w:r>
              </w:sdtContent>
            </w:sdt>
            <w:r w:rsidR="00457AA3"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75017881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Jan 2022 </w:t>
            </w:r>
          </w:p>
          <w:p w14:paraId="3ED22F6C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5452BA95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FC1E9B0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5725CC7E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7906759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6BAA5FF5" w14:textId="77777777" w:rsidR="001820EE" w:rsidRPr="005002D0" w:rsidRDefault="001820EE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4837DCB5" w14:textId="6BBA786A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Jan 2022</w:t>
            </w:r>
          </w:p>
        </w:tc>
        <w:tc>
          <w:tcPr>
            <w:tcW w:w="540" w:type="dxa"/>
            <w:gridSpan w:val="2"/>
          </w:tcPr>
          <w:p w14:paraId="221AD63C" w14:textId="77777777" w:rsidR="00667329" w:rsidRPr="005002D0" w:rsidRDefault="00667329" w:rsidP="00667329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C6F6D8E" wp14:editId="09CABF13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BAFABA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A998466" w14:textId="77777777" w:rsidR="00667329" w:rsidRPr="005002D0" w:rsidRDefault="00667329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6E793DA1" w14:textId="3FE9AE35" w:rsidR="00667329" w:rsidRPr="005002D0" w:rsidRDefault="00CB544B" w:rsidP="00667329">
            <w:pPr>
              <w:pStyle w:val="Heading2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surveyor, tcis inspection Lanka pvt ltd.</w:t>
            </w:r>
          </w:p>
          <w:p w14:paraId="7D93FEF0" w14:textId="1BBB1733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Tea bags inspecting. </w:t>
            </w:r>
          </w:p>
          <w:p w14:paraId="31A83CCB" w14:textId="53C171B7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Tea bag loading checking and </w:t>
            </w:r>
            <w:r w:rsidR="005002D0" w:rsidRPr="005002D0">
              <w:rPr>
                <w:rFonts w:ascii="Times New Roman" w:hAnsi="Times New Roman" w:cs="Times New Roman"/>
              </w:rPr>
              <w:t>verify</w:t>
            </w:r>
            <w:r w:rsidRPr="005002D0">
              <w:rPr>
                <w:rFonts w:ascii="Times New Roman" w:hAnsi="Times New Roman" w:cs="Times New Roman"/>
              </w:rPr>
              <w:t>.</w:t>
            </w:r>
          </w:p>
          <w:p w14:paraId="1E30F81D" w14:textId="57392DC5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Tea smell checking and </w:t>
            </w:r>
            <w:r w:rsidR="005002D0" w:rsidRPr="005002D0">
              <w:rPr>
                <w:rFonts w:ascii="Times New Roman" w:hAnsi="Times New Roman" w:cs="Times New Roman"/>
              </w:rPr>
              <w:t>verify</w:t>
            </w:r>
            <w:r w:rsidRPr="005002D0">
              <w:rPr>
                <w:rFonts w:ascii="Times New Roman" w:hAnsi="Times New Roman" w:cs="Times New Roman"/>
              </w:rPr>
              <w:t>.</w:t>
            </w:r>
          </w:p>
          <w:p w14:paraId="57AB2522" w14:textId="68CFDCC0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Tea inspection reports submitted to HR.</w:t>
            </w:r>
          </w:p>
          <w:p w14:paraId="0960D968" w14:textId="77777777" w:rsidR="001820EE" w:rsidRPr="005002D0" w:rsidRDefault="001820EE" w:rsidP="00A45647">
            <w:pPr>
              <w:pStyle w:val="Heading2"/>
              <w:rPr>
                <w:rFonts w:ascii="Times New Roman" w:hAnsi="Times New Roman" w:cs="Times New Roman"/>
              </w:rPr>
            </w:pPr>
          </w:p>
          <w:p w14:paraId="44251AE2" w14:textId="4F8701E7" w:rsidR="00A45647" w:rsidRPr="005002D0" w:rsidRDefault="00A45647" w:rsidP="00A45647">
            <w:pPr>
              <w:pStyle w:val="Heading2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Senior BMS Operator, Growell Lanka (PVT) Ltd.(present)</w:t>
            </w:r>
          </w:p>
          <w:p w14:paraId="60EECB45" w14:textId="07930CA6" w:rsidR="005002D0" w:rsidRPr="005002D0" w:rsidRDefault="005002D0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r w:rsidR="001820EE" w:rsidRPr="005002D0">
              <w:rPr>
                <w:rFonts w:ascii="Times New Roman" w:hAnsi="Times New Roman" w:cs="Times New Roman"/>
              </w:rPr>
              <w:t>Critiqued potential systems software and hardware issues that may lead to unnecessary failure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820EE" w:rsidRPr="005002D0">
              <w:rPr>
                <w:rFonts w:ascii="Times New Roman" w:hAnsi="Times New Roman" w:cs="Times New Roman"/>
              </w:rPr>
              <w:t xml:space="preserve">services, &amp; minimized risk, disruption, and inconvenience to building users by 99%. </w:t>
            </w:r>
          </w:p>
          <w:p w14:paraId="3F7955DD" w14:textId="4237B083" w:rsidR="001820EE" w:rsidRPr="005002D0" w:rsidRDefault="005002D0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r w:rsidR="001820EE" w:rsidRPr="005002D0">
              <w:rPr>
                <w:rFonts w:ascii="Times New Roman" w:hAnsi="Times New Roman" w:cs="Times New Roman"/>
              </w:rPr>
              <w:t xml:space="preserve">Resolved Helpdesk work requests within the timescales specified on the work requests. </w:t>
            </w:r>
          </w:p>
          <w:p w14:paraId="2209B8C4" w14:textId="77777777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Systemised fault diagnosis and rectification on the whole range of BMS equipment.</w:t>
            </w:r>
          </w:p>
          <w:p w14:paraId="68A5CF16" w14:textId="31ABB4A6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Managed the building's access compliance data and ensured that security is at its optimum level.</w:t>
            </w:r>
          </w:p>
          <w:p w14:paraId="5BD2664E" w14:textId="233E16E1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Documented operator logs, and checklist reports. </w:t>
            </w:r>
          </w:p>
          <w:p w14:paraId="3ADD7139" w14:textId="3C066160" w:rsidR="00A45647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Controlled and maintained access system data with 100% accuracy.</w:t>
            </w:r>
          </w:p>
        </w:tc>
      </w:tr>
      <w:tr w:rsidR="00667329" w:rsidRPr="005002D0" w14:paraId="4DA78318" w14:textId="77777777" w:rsidTr="00667329">
        <w:trPr>
          <w:trHeight w:val="783"/>
        </w:trPr>
        <w:tc>
          <w:tcPr>
            <w:tcW w:w="1260" w:type="dxa"/>
            <w:vMerge/>
          </w:tcPr>
          <w:p w14:paraId="219F7E52" w14:textId="77777777" w:rsidR="00667329" w:rsidRPr="005002D0" w:rsidRDefault="00667329" w:rsidP="00667329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EBDC1D6" w14:textId="77777777" w:rsidR="00667329" w:rsidRPr="005002D0" w:rsidRDefault="00667329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0C23BD5" w14:textId="77777777" w:rsidR="00667329" w:rsidRPr="005002D0" w:rsidRDefault="00667329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467E356B" w14:textId="77777777" w:rsidR="00667329" w:rsidRPr="005002D0" w:rsidRDefault="00667329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72D417F2" w14:textId="77777777" w:rsidR="00667329" w:rsidRPr="005002D0" w:rsidRDefault="00667329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  <w:tr w:rsidR="00AD0D32" w:rsidRPr="005002D0" w14:paraId="416FCE31" w14:textId="77777777" w:rsidTr="00AD0D32">
        <w:trPr>
          <w:trHeight w:val="720"/>
        </w:trPr>
        <w:tc>
          <w:tcPr>
            <w:tcW w:w="10080" w:type="dxa"/>
            <w:gridSpan w:val="8"/>
          </w:tcPr>
          <w:p w14:paraId="2E5D0404" w14:textId="77777777" w:rsidR="00AD0D32" w:rsidRPr="005002D0" w:rsidRDefault="00AD0D32" w:rsidP="00AD0D32">
            <w:pPr>
              <w:rPr>
                <w:rFonts w:ascii="Times New Roman" w:hAnsi="Times New Roman" w:cs="Times New Roman"/>
              </w:rPr>
            </w:pPr>
          </w:p>
        </w:tc>
      </w:tr>
      <w:tr w:rsidR="00667329" w:rsidRPr="005002D0" w14:paraId="0E43F464" w14:textId="77777777" w:rsidTr="00AD0D32">
        <w:trPr>
          <w:trHeight w:val="907"/>
        </w:trPr>
        <w:tc>
          <w:tcPr>
            <w:tcW w:w="10080" w:type="dxa"/>
            <w:gridSpan w:val="8"/>
          </w:tcPr>
          <w:p w14:paraId="7946053D" w14:textId="77777777" w:rsidR="00667329" w:rsidRPr="005002D0" w:rsidRDefault="00000000" w:rsidP="00AD0D32">
            <w:pPr>
              <w:pStyle w:val="Heading1"/>
              <w:rPr>
                <w:rFonts w:ascii="Times New Roman" w:eastAsiaTheme="minorHAnsi" w:hAnsi="Times New Roman" w:cs="Times New Roman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rPr>
                  <w:rFonts w:ascii="Times New Roman" w:hAnsi="Times New Roman" w:cs="Times New Roman"/>
                </w:rPr>
                <w:id w:val="-1908763273"/>
                <w:placeholder>
                  <w:docPart w:val="3BE426076F2B4DF59D1F8460BE07ADAA"/>
                </w:placeholder>
                <w:temporary/>
                <w:showingPlcHdr/>
                <w15:appearance w15:val="hidden"/>
              </w:sdtPr>
              <w:sdtContent>
                <w:r w:rsidR="00667329" w:rsidRPr="005002D0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  <w:tr w:rsidR="00313CEB" w:rsidRPr="005002D0" w14:paraId="1C2A9BE5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60036449" w14:textId="56CC94DF" w:rsidR="00313CEB" w:rsidRPr="005002D0" w:rsidRDefault="005002D0" w:rsidP="00DE759B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2015</w:t>
            </w:r>
          </w:p>
        </w:tc>
        <w:tc>
          <w:tcPr>
            <w:tcW w:w="540" w:type="dxa"/>
            <w:gridSpan w:val="2"/>
          </w:tcPr>
          <w:p w14:paraId="7D2B3B0D" w14:textId="77777777" w:rsidR="00313CEB" w:rsidRPr="005002D0" w:rsidRDefault="00313CEB" w:rsidP="00667329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10F154" wp14:editId="1F06EA8D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06F9C8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E856F8F" w14:textId="77777777" w:rsidR="00313CEB" w:rsidRPr="005002D0" w:rsidRDefault="00313CEB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6015BB4E" w14:textId="3E79913C" w:rsidR="00313CEB" w:rsidRPr="005002D0" w:rsidRDefault="005002D0" w:rsidP="00667329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golden college campus, Kandy Srilanka.</w:t>
            </w:r>
          </w:p>
          <w:p w14:paraId="747A4C77" w14:textId="77777777" w:rsidR="005002D0" w:rsidRPr="005002D0" w:rsidRDefault="005002D0" w:rsidP="005002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Certificate in English, Golden College </w:t>
            </w:r>
          </w:p>
          <w:p w14:paraId="7964346A" w14:textId="77777777" w:rsidR="005002D0" w:rsidRPr="005002D0" w:rsidRDefault="005002D0" w:rsidP="005002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Certificate in English, TCSD Computer Education </w:t>
            </w:r>
          </w:p>
          <w:p w14:paraId="5091507D" w14:textId="77777777" w:rsidR="00313CEB" w:rsidRPr="005002D0" w:rsidRDefault="005002D0" w:rsidP="005002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Certificate in Computer Studies, Golden College</w:t>
            </w:r>
            <w:r w:rsidR="00457AA3"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3CBF9101" w14:textId="12D46646" w:rsidR="005002D0" w:rsidRPr="005002D0" w:rsidRDefault="005002D0" w:rsidP="00457AA3">
            <w:pPr>
              <w:rPr>
                <w:rFonts w:ascii="Times New Roman" w:hAnsi="Times New Roman" w:cs="Times New Roman"/>
              </w:rPr>
            </w:pPr>
          </w:p>
        </w:tc>
      </w:tr>
      <w:tr w:rsidR="00313CEB" w:rsidRPr="005002D0" w14:paraId="7502CEB7" w14:textId="77777777" w:rsidTr="00667329">
        <w:trPr>
          <w:trHeight w:val="783"/>
        </w:trPr>
        <w:tc>
          <w:tcPr>
            <w:tcW w:w="1260" w:type="dxa"/>
            <w:vMerge/>
          </w:tcPr>
          <w:p w14:paraId="29AB7370" w14:textId="77777777" w:rsidR="00313CEB" w:rsidRPr="005002D0" w:rsidRDefault="00313CEB" w:rsidP="00DE759B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17861F6" w14:textId="77777777" w:rsidR="00313CEB" w:rsidRPr="005002D0" w:rsidRDefault="00313CEB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252DEC6" w14:textId="77777777" w:rsidR="00313CEB" w:rsidRPr="005002D0" w:rsidRDefault="00313CEB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70394BE9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61221EC1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</w:tr>
      <w:tr w:rsidR="00313CEB" w:rsidRPr="005002D0" w14:paraId="2D6E097B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25EF4217" w14:textId="77777777" w:rsidR="00FA02D9" w:rsidRDefault="00FA02D9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535168D" w14:textId="35129BC9" w:rsidR="00313CEB" w:rsidRDefault="005002D0" w:rsidP="00DE759B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Jul 2022</w:t>
            </w:r>
          </w:p>
          <w:p w14:paraId="641FA646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42ABA2A5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7A4CD453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2216F81B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2E9F1212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6486977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07C1454F" w14:textId="03FEB41A" w:rsidR="00B333F2" w:rsidRPr="005002D0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2024</w:t>
            </w:r>
          </w:p>
        </w:tc>
        <w:tc>
          <w:tcPr>
            <w:tcW w:w="540" w:type="dxa"/>
            <w:gridSpan w:val="2"/>
          </w:tcPr>
          <w:p w14:paraId="1C8CA0DF" w14:textId="77777777" w:rsidR="00313CEB" w:rsidRPr="005002D0" w:rsidRDefault="00313CEB" w:rsidP="00667329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inline distT="0" distB="0" distL="0" distR="0" wp14:anchorId="6760DE30" wp14:editId="0A38D5C5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43E05E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A045531" w14:textId="77777777" w:rsidR="00313CEB" w:rsidRPr="005002D0" w:rsidRDefault="00313CEB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73450BE5" w14:textId="22A5B76B" w:rsidR="00313CEB" w:rsidRPr="005002D0" w:rsidRDefault="005002D0" w:rsidP="00DE759B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esoft metro campus, bambalapitiya srilanka. </w:t>
            </w:r>
          </w:p>
          <w:p w14:paraId="47176EF8" w14:textId="43FD59AC" w:rsidR="00313CEB" w:rsidRPr="00B333F2" w:rsidRDefault="005002D0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Higher National Diploma in Software Engineering Completed. (HND-COM-SE)</w:t>
            </w:r>
          </w:p>
          <w:p w14:paraId="1649CFF1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2B429EF2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4E2975F3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10BAC48C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79FBC4A8" w14:textId="1BF6579F" w:rsidR="00B333F2" w:rsidRDefault="00B333F2" w:rsidP="00B333F2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Guvi-zen, Chennai India. </w:t>
            </w:r>
          </w:p>
          <w:p w14:paraId="1D4F0FA6" w14:textId="0CCF647E" w:rsidR="00B333F2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Following My Full Stack Development Course. (Online Class)</w:t>
            </w:r>
          </w:p>
          <w:p w14:paraId="5DCC9C41" w14:textId="77777777" w:rsidR="00B333F2" w:rsidRPr="005002D0" w:rsidRDefault="00B333F2" w:rsidP="00B333F2">
            <w:pPr>
              <w:pStyle w:val="Heading2"/>
              <w:rPr>
                <w:rFonts w:ascii="Times New Roman" w:hAnsi="Times New Roman" w:cs="Times New Roman"/>
              </w:rPr>
            </w:pPr>
          </w:p>
          <w:p w14:paraId="3AE63AE4" w14:textId="124233A5" w:rsidR="005002D0" w:rsidRPr="005002D0" w:rsidRDefault="005002D0" w:rsidP="00DE759B">
            <w:pPr>
              <w:rPr>
                <w:rFonts w:ascii="Times New Roman" w:hAnsi="Times New Roman" w:cs="Times New Roman"/>
              </w:rPr>
            </w:pPr>
          </w:p>
        </w:tc>
      </w:tr>
      <w:tr w:rsidR="00313CEB" w:rsidRPr="005002D0" w14:paraId="7DDD63F6" w14:textId="77777777" w:rsidTr="00667329">
        <w:trPr>
          <w:trHeight w:val="783"/>
        </w:trPr>
        <w:tc>
          <w:tcPr>
            <w:tcW w:w="1260" w:type="dxa"/>
            <w:vMerge/>
          </w:tcPr>
          <w:p w14:paraId="716E868D" w14:textId="77777777" w:rsidR="00313CEB" w:rsidRPr="005002D0" w:rsidRDefault="00313CEB" w:rsidP="00DE759B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82CCB61" w14:textId="77777777" w:rsidR="00313CEB" w:rsidRPr="005002D0" w:rsidRDefault="00313CEB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9832154" w14:textId="77777777" w:rsidR="00313CEB" w:rsidRPr="005002D0" w:rsidRDefault="00313CEB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26A26C3C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401EEFAC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</w:tr>
      <w:tr w:rsidR="00AD0D32" w:rsidRPr="005002D0" w14:paraId="02629489" w14:textId="77777777" w:rsidTr="00AD0D32">
        <w:trPr>
          <w:trHeight w:val="432"/>
        </w:trPr>
        <w:tc>
          <w:tcPr>
            <w:tcW w:w="10080" w:type="dxa"/>
            <w:gridSpan w:val="8"/>
          </w:tcPr>
          <w:p w14:paraId="3150C356" w14:textId="77777777" w:rsidR="00AD0D32" w:rsidRPr="005002D0" w:rsidRDefault="00AD0D32" w:rsidP="00AD0D32">
            <w:pPr>
              <w:rPr>
                <w:rFonts w:ascii="Times New Roman" w:hAnsi="Times New Roman" w:cs="Times New Roman"/>
              </w:rPr>
            </w:pPr>
          </w:p>
        </w:tc>
      </w:tr>
      <w:tr w:rsidR="006307EA" w:rsidRPr="005002D0" w14:paraId="6CBB2B6D" w14:textId="77777777" w:rsidTr="00AD0D32">
        <w:trPr>
          <w:trHeight w:val="907"/>
        </w:trPr>
        <w:tc>
          <w:tcPr>
            <w:tcW w:w="5040" w:type="dxa"/>
            <w:gridSpan w:val="6"/>
          </w:tcPr>
          <w:p w14:paraId="1AE8FA87" w14:textId="77777777" w:rsidR="006307EA" w:rsidRPr="005002D0" w:rsidRDefault="00000000" w:rsidP="00AD0D32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92877668"/>
                <w:placeholder>
                  <w:docPart w:val="3A079239688F4E9EA11FB70B64EDD7B6"/>
                </w:placeholder>
                <w:temporary/>
                <w:showingPlcHdr/>
                <w15:appearance w15:val="hidden"/>
              </w:sdtPr>
              <w:sdtContent>
                <w:r w:rsidR="006307EA" w:rsidRPr="005002D0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  <w:tc>
          <w:tcPr>
            <w:tcW w:w="270" w:type="dxa"/>
          </w:tcPr>
          <w:p w14:paraId="76DFCDB5" w14:textId="77777777" w:rsidR="006307EA" w:rsidRPr="005002D0" w:rsidRDefault="006307EA" w:rsidP="00AD0D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02E3803C" w14:textId="744F0541" w:rsidR="006307EA" w:rsidRPr="005002D0" w:rsidRDefault="00B333F2" w:rsidP="00AD0D32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</w:t>
            </w:r>
          </w:p>
        </w:tc>
      </w:tr>
      <w:tr w:rsidR="006307EA" w:rsidRPr="005002D0" w14:paraId="255A41BD" w14:textId="77777777" w:rsidTr="006307EA">
        <w:trPr>
          <w:trHeight w:val="783"/>
        </w:trPr>
        <w:tc>
          <w:tcPr>
            <w:tcW w:w="5040" w:type="dxa"/>
            <w:gridSpan w:val="6"/>
          </w:tcPr>
          <w:p w14:paraId="2EA64777" w14:textId="77777777" w:rsidR="006307EA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  <w:p w14:paraId="2D8DE6E3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</w:t>
            </w:r>
          </w:p>
          <w:p w14:paraId="15407A6A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  <w:p w14:paraId="44E0183B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 w14:paraId="24AB8B72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14:paraId="39707A8A" w14:textId="2EE92D46" w:rsidR="00B333F2" w:rsidRP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70" w:type="dxa"/>
          </w:tcPr>
          <w:p w14:paraId="2B19D64D" w14:textId="77777777" w:rsidR="006307EA" w:rsidRPr="00B333F2" w:rsidRDefault="006307EA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3F316E83" w14:textId="77777777" w:rsidR="006307EA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Tamil</w:t>
            </w:r>
          </w:p>
          <w:p w14:paraId="4D83E10F" w14:textId="77777777" w:rsidR="00B333F2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Sinhala</w:t>
            </w:r>
          </w:p>
          <w:p w14:paraId="193F1D78" w14:textId="1CA5EAA3" w:rsidR="00B333F2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English</w:t>
            </w:r>
          </w:p>
        </w:tc>
      </w:tr>
    </w:tbl>
    <w:p w14:paraId="1298AB88" w14:textId="77777777" w:rsidR="00180710" w:rsidRPr="005002D0" w:rsidRDefault="00180710" w:rsidP="00FB0432">
      <w:pPr>
        <w:rPr>
          <w:rFonts w:ascii="Times New Roman" w:hAnsi="Times New Roman" w:cs="Times New Roman"/>
          <w:sz w:val="12"/>
        </w:rPr>
      </w:pPr>
    </w:p>
    <w:sectPr w:rsidR="00180710" w:rsidRPr="005002D0" w:rsidSect="00DE3BB5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0065B" w14:textId="77777777" w:rsidR="00645887" w:rsidRDefault="00645887" w:rsidP="003D42E9">
      <w:r>
        <w:separator/>
      </w:r>
    </w:p>
  </w:endnote>
  <w:endnote w:type="continuationSeparator" w:id="0">
    <w:p w14:paraId="71E915A0" w14:textId="77777777" w:rsidR="00645887" w:rsidRDefault="00645887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AA60A" w14:textId="77777777" w:rsidR="00645887" w:rsidRDefault="00645887" w:rsidP="003D42E9">
      <w:r>
        <w:separator/>
      </w:r>
    </w:p>
  </w:footnote>
  <w:footnote w:type="continuationSeparator" w:id="0">
    <w:p w14:paraId="749FBDDA" w14:textId="77777777" w:rsidR="00645887" w:rsidRDefault="00645887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528C"/>
    <w:multiLevelType w:val="hybridMultilevel"/>
    <w:tmpl w:val="2B3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8611C"/>
    <w:multiLevelType w:val="hybridMultilevel"/>
    <w:tmpl w:val="554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CFA"/>
    <w:multiLevelType w:val="hybridMultilevel"/>
    <w:tmpl w:val="BEBC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1"/>
  </w:num>
  <w:num w:numId="2" w16cid:durableId="1210998015">
    <w:abstractNumId w:val="2"/>
  </w:num>
  <w:num w:numId="3" w16cid:durableId="1501001309">
    <w:abstractNumId w:val="0"/>
  </w:num>
  <w:num w:numId="4" w16cid:durableId="65997122">
    <w:abstractNumId w:val="4"/>
  </w:num>
  <w:num w:numId="5" w16cid:durableId="1403453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16"/>
    <w:rsid w:val="000761F2"/>
    <w:rsid w:val="000D60A5"/>
    <w:rsid w:val="000E055C"/>
    <w:rsid w:val="00180710"/>
    <w:rsid w:val="001820EE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002D0"/>
    <w:rsid w:val="00523B0B"/>
    <w:rsid w:val="00526631"/>
    <w:rsid w:val="00531E08"/>
    <w:rsid w:val="005A1A1F"/>
    <w:rsid w:val="005B647F"/>
    <w:rsid w:val="005B65A2"/>
    <w:rsid w:val="0061481A"/>
    <w:rsid w:val="006307EA"/>
    <w:rsid w:val="0063153B"/>
    <w:rsid w:val="00645887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87C3E"/>
    <w:rsid w:val="008E42E7"/>
    <w:rsid w:val="008F52BA"/>
    <w:rsid w:val="009048D2"/>
    <w:rsid w:val="00960AE6"/>
    <w:rsid w:val="009C2411"/>
    <w:rsid w:val="00A45647"/>
    <w:rsid w:val="00A457B0"/>
    <w:rsid w:val="00A6401B"/>
    <w:rsid w:val="00A9448F"/>
    <w:rsid w:val="00AB5A73"/>
    <w:rsid w:val="00AD0D32"/>
    <w:rsid w:val="00B067CD"/>
    <w:rsid w:val="00B333F2"/>
    <w:rsid w:val="00B70A77"/>
    <w:rsid w:val="00B758ED"/>
    <w:rsid w:val="00BA6B97"/>
    <w:rsid w:val="00C832BD"/>
    <w:rsid w:val="00CB544B"/>
    <w:rsid w:val="00CF0216"/>
    <w:rsid w:val="00D51E18"/>
    <w:rsid w:val="00D63151"/>
    <w:rsid w:val="00D7168E"/>
    <w:rsid w:val="00DE3BB5"/>
    <w:rsid w:val="00DE759B"/>
    <w:rsid w:val="00E0696E"/>
    <w:rsid w:val="00EA62A2"/>
    <w:rsid w:val="00EB6FE0"/>
    <w:rsid w:val="00EC5D87"/>
    <w:rsid w:val="00EE4AD0"/>
    <w:rsid w:val="00F85A56"/>
    <w:rsid w:val="00F96D85"/>
    <w:rsid w:val="00FA02D9"/>
    <w:rsid w:val="00FA4408"/>
    <w:rsid w:val="00FB0432"/>
    <w:rsid w:val="00FC492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21E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ListParagraph">
    <w:name w:val="List Paragraph"/>
    <w:basedOn w:val="Normal"/>
    <w:uiPriority w:val="34"/>
    <w:semiHidden/>
    <w:rsid w:val="0018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ne\AppData\Local\Microsoft\Office\16.0\DTS\en-US%7b691C6A01-F79D-4188-9602-2FFF3771A9DC%7d\%7b740B3D73-92D8-4FF9-8BEC-0D315B852B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3D10227EBB4665AECBFA5D269C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AA826-65EA-4090-9F13-1C2381669BFE}"/>
      </w:docPartPr>
      <w:docPartBody>
        <w:p w:rsidR="00817E7C" w:rsidRDefault="00000000">
          <w:pPr>
            <w:pStyle w:val="1B3D10227EBB4665AECBFA5D269CCD7D"/>
          </w:pPr>
          <w:r w:rsidRPr="00CF1A49">
            <w:t>Experience</w:t>
          </w:r>
        </w:p>
      </w:docPartBody>
    </w:docPart>
    <w:docPart>
      <w:docPartPr>
        <w:name w:val="7D2E04B0B8BB4FE2B865676ED2F3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EA46-065B-4125-AFF9-D2386C5808EE}"/>
      </w:docPartPr>
      <w:docPartBody>
        <w:p w:rsidR="00817E7C" w:rsidRDefault="00000000">
          <w:pPr>
            <w:pStyle w:val="7D2E04B0B8BB4FE2B865676ED2F31BCD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3BE426076F2B4DF59D1F8460BE07A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52EF4-753D-4166-B8FD-59017E24BE8D}"/>
      </w:docPartPr>
      <w:docPartBody>
        <w:p w:rsidR="00817E7C" w:rsidRDefault="00000000">
          <w:pPr>
            <w:pStyle w:val="3BE426076F2B4DF59D1F8460BE07ADAA"/>
          </w:pPr>
          <w:r w:rsidRPr="00CF1A49">
            <w:t>Education</w:t>
          </w:r>
        </w:p>
      </w:docPartBody>
    </w:docPart>
    <w:docPart>
      <w:docPartPr>
        <w:name w:val="3A079239688F4E9EA11FB70B64ED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2BF4-73DC-4269-BA7F-0D90191CB90E}"/>
      </w:docPartPr>
      <w:docPartBody>
        <w:p w:rsidR="00817E7C" w:rsidRDefault="00000000">
          <w:pPr>
            <w:pStyle w:val="3A079239688F4E9EA11FB70B64EDD7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7"/>
    <w:rsid w:val="000E49D2"/>
    <w:rsid w:val="00817E7C"/>
    <w:rsid w:val="00840317"/>
    <w:rsid w:val="00E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D10227EBB4665AECBFA5D269CCD7D">
    <w:name w:val="1B3D10227EBB4665AECBFA5D269CCD7D"/>
  </w:style>
  <w:style w:type="paragraph" w:customStyle="1" w:styleId="7D2E04B0B8BB4FE2B865676ED2F31BCD">
    <w:name w:val="7D2E04B0B8BB4FE2B865676ED2F31BCD"/>
  </w:style>
  <w:style w:type="paragraph" w:customStyle="1" w:styleId="3BE426076F2B4DF59D1F8460BE07ADAA">
    <w:name w:val="3BE426076F2B4DF59D1F8460BE07ADAA"/>
  </w:style>
  <w:style w:type="paragraph" w:customStyle="1" w:styleId="3A079239688F4E9EA11FB70B64EDD7B6">
    <w:name w:val="3A079239688F4E9EA11FB70B64EDD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{740B3D73-92D8-4FF9-8BEC-0D315B852B34}tf16402488_win32</Template>
  <TotalTime>0</TotalTime>
  <Pages>1</Pages>
  <Words>341</Words>
  <Characters>2185</Characters>
  <Application>Microsoft Office Word</Application>
  <DocSecurity>0</DocSecurity>
  <Lines>121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2024-04-02T07:15:00Z</dcterms:created>
  <dcterms:modified xsi:type="dcterms:W3CDTF">2024-06-18T15:48:00Z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b12b11f3-0331-458f-be8c-947e27b25dbb</vt:lpwstr>
  </property>
</Properties>
</file>